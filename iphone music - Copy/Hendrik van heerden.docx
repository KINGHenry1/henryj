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"/>
      </w:tblPr>
      <w:tblGrid>
        <w:gridCol w:w="2250"/>
        <w:gridCol w:w="7470"/>
      </w:tblGrid>
      <w:tr w:rsidR="00927723" w14:paraId="0DB90F7F" w14:textId="77777777" w:rsidTr="0034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14:paraId="3971A1D2" w14:textId="77777777"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</w:tcPr>
          <w:p w14:paraId="5759BE31" w14:textId="0A423924" w:rsidR="00F132C7" w:rsidRPr="00F132C7" w:rsidRDefault="003F09ED" w:rsidP="00F132C7">
            <w:pPr>
              <w:pStyle w:val="Title"/>
            </w:pPr>
            <w:r>
              <w:t>Hendrik van heerden</w:t>
            </w:r>
          </w:p>
          <w:p w14:paraId="28E253E4" w14:textId="05B853C4" w:rsidR="00927723" w:rsidRDefault="003F09ED" w:rsidP="009A7D30">
            <w:pPr>
              <w:pStyle w:val="NoSpacing"/>
            </w:pPr>
            <w:r>
              <w:t>2313 Villa Italia Century City 7441</w:t>
            </w:r>
            <w:r w:rsidR="00927723">
              <w:t>  | </w:t>
            </w:r>
            <w:r w:rsidR="00927723">
              <w:rPr>
                <w:kern w:val="20"/>
              </w:rPr>
              <w:t> </w:t>
            </w:r>
            <w:r>
              <w:rPr>
                <w:kern w:val="20"/>
              </w:rPr>
              <w:t>henryjacob22@outlook.com</w:t>
            </w:r>
            <w:r w:rsidR="00927723">
              <w:t>  |  </w:t>
            </w:r>
            <w:r>
              <w:t xml:space="preserve">+2767 966 9969 </w:t>
            </w:r>
          </w:p>
        </w:tc>
      </w:tr>
      <w:tr w:rsidR="00927723" w14:paraId="6EC3E1B3" w14:textId="77777777" w:rsidTr="00346D44">
        <w:tc>
          <w:tcPr>
            <w:tcW w:w="2250" w:type="dxa"/>
          </w:tcPr>
          <w:p w14:paraId="0F94416C" w14:textId="561BDA7F" w:rsidR="00927723" w:rsidRDefault="0086269A" w:rsidP="009A7D30">
            <w:pPr>
              <w:pStyle w:val="Heading1"/>
              <w:outlineLvl w:val="0"/>
            </w:pPr>
            <w:r>
              <w:t xml:space="preserve">information </w:t>
            </w:r>
          </w:p>
        </w:tc>
        <w:tc>
          <w:tcPr>
            <w:tcW w:w="7470" w:type="dxa"/>
          </w:tcPr>
          <w:p w14:paraId="5496F1F4" w14:textId="1DAA46AE" w:rsidR="00927723" w:rsidRDefault="00DF7066" w:rsidP="009A7D30">
            <w:r>
              <w:t xml:space="preserve">Names. Hendrik Jacobus van Heerden </w:t>
            </w:r>
          </w:p>
          <w:p w14:paraId="10F607D7" w14:textId="696AB6CF" w:rsidR="00DF7066" w:rsidRDefault="00DF7066" w:rsidP="009A7D30">
            <w:r>
              <w:t xml:space="preserve">Citizenship South African </w:t>
            </w:r>
          </w:p>
          <w:p w14:paraId="78AD9CAB" w14:textId="60703021" w:rsidR="00DF7066" w:rsidRDefault="00DF7066" w:rsidP="009A7D30">
            <w:r>
              <w:t>Born 1995/12/22</w:t>
            </w:r>
          </w:p>
          <w:p w14:paraId="384A85DC" w14:textId="2E77CE07" w:rsidR="00DF7066" w:rsidRDefault="00DF7066" w:rsidP="009A7D30">
            <w:r>
              <w:t xml:space="preserve">Status Single </w:t>
            </w:r>
          </w:p>
          <w:p w14:paraId="7E1D763F" w14:textId="21A33DB4" w:rsidR="00DF7066" w:rsidRDefault="00DF7066" w:rsidP="009A7D30">
            <w:r>
              <w:t>Drivers license Code 8 Drivers license</w:t>
            </w:r>
          </w:p>
          <w:p w14:paraId="1F68BD43" w14:textId="18F6C6C4" w:rsidR="00DF7066" w:rsidRDefault="00DF7066" w:rsidP="009A7D30">
            <w:r>
              <w:t>Health Good</w:t>
            </w:r>
          </w:p>
          <w:p w14:paraId="1D3D4CC8" w14:textId="77777777" w:rsidR="00DF7066" w:rsidRDefault="00DF7066" w:rsidP="009A7D30"/>
          <w:p w14:paraId="763F6112" w14:textId="77777777" w:rsidR="00DF7066" w:rsidRDefault="00DF7066" w:rsidP="009A7D30"/>
          <w:p w14:paraId="459E8E3F" w14:textId="35C09615" w:rsidR="00DF7066" w:rsidRDefault="00DF7066" w:rsidP="009A7D30"/>
        </w:tc>
      </w:tr>
      <w:tr w:rsidR="00927723" w14:paraId="065DD61D" w14:textId="77777777" w:rsidTr="00346D44">
        <w:tc>
          <w:tcPr>
            <w:tcW w:w="2250" w:type="dxa"/>
          </w:tcPr>
          <w:p w14:paraId="6BB66F8F" w14:textId="3E274C92" w:rsidR="00927723" w:rsidRDefault="00927723" w:rsidP="00DF7066">
            <w:pPr>
              <w:pStyle w:val="Heading1"/>
              <w:jc w:val="left"/>
              <w:outlineLvl w:val="0"/>
            </w:pPr>
            <w:bookmarkStart w:id="0" w:name="_GoBack"/>
            <w:bookmarkEnd w:id="0"/>
            <w:r>
              <w:t>Skills &amp; Abilities</w:t>
            </w:r>
          </w:p>
        </w:tc>
        <w:tc>
          <w:tcPr>
            <w:tcW w:w="7470" w:type="dxa"/>
          </w:tcPr>
          <w:p w14:paraId="23C2E1D1" w14:textId="11E580E4" w:rsidR="00927723" w:rsidRDefault="003F09ED" w:rsidP="003F09ED">
            <w:r>
              <w:t>Strong leader in a group.Hardworking, Dedicated,Smart,Goal Driven</w:t>
            </w:r>
            <w:r w:rsidR="0086269A">
              <w:t>,reliable.punctual,</w:t>
            </w:r>
            <w:r>
              <w:t xml:space="preserve">  </w:t>
            </w:r>
          </w:p>
        </w:tc>
      </w:tr>
      <w:tr w:rsidR="00C35BE8" w14:paraId="46FD4EC1" w14:textId="77777777" w:rsidTr="00346D44">
        <w:tc>
          <w:tcPr>
            <w:tcW w:w="2250" w:type="dxa"/>
          </w:tcPr>
          <w:p w14:paraId="58EBB913" w14:textId="77777777" w:rsidR="00C35BE8" w:rsidRDefault="00C35BE8" w:rsidP="00C35BE8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470" w:type="dxa"/>
          </w:tcPr>
          <w:p w14:paraId="5D2A9175" w14:textId="6BCFA1AA" w:rsidR="00C35BE8" w:rsidRDefault="00C35BE8" w:rsidP="00C35BE8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 xml:space="preserve">Silver spur- 2019.03.08-2019.06.24.  waiter </w:t>
            </w:r>
          </w:p>
          <w:p w14:paraId="13697DB4" w14:textId="42ACB1B1" w:rsidR="00C35BE8" w:rsidRDefault="00C35BE8" w:rsidP="00C35BE8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 xml:space="preserve">potties repairs -2018.11.01-2019.02.28  mechanic </w:t>
            </w:r>
          </w:p>
          <w:p w14:paraId="203F9150" w14:textId="3DF3A013" w:rsidR="00C35BE8" w:rsidRDefault="00C35BE8" w:rsidP="00C35BE8">
            <w:pPr>
              <w:pStyle w:val="Heading2"/>
              <w:outlineLvl w:val="1"/>
            </w:pPr>
            <w:r>
              <w:t xml:space="preserve"> Jurgens auto electric</w:t>
            </w:r>
          </w:p>
          <w:p w14:paraId="41B66E3F" w14:textId="77777777" w:rsidR="00C35BE8" w:rsidRDefault="00C35BE8" w:rsidP="00C35BE8">
            <w:pPr>
              <w:pStyle w:val="Heading3"/>
              <w:outlineLvl w:val="2"/>
            </w:pPr>
            <w:r>
              <w:t>2015/10/01-2016/08/25</w:t>
            </w:r>
          </w:p>
          <w:p w14:paraId="03B4B7D6" w14:textId="0EB04BF8" w:rsidR="00C35BE8" w:rsidRDefault="00C35BE8" w:rsidP="00C35BE8">
            <w:r>
              <w:t xml:space="preserve">Auto Electrician and Counter Salesman  </w:t>
            </w:r>
          </w:p>
        </w:tc>
      </w:tr>
      <w:tr w:rsidR="00C35BE8" w14:paraId="3ACEA697" w14:textId="77777777" w:rsidTr="00346D44">
        <w:tc>
          <w:tcPr>
            <w:tcW w:w="2250" w:type="dxa"/>
          </w:tcPr>
          <w:p w14:paraId="7EC31CEC" w14:textId="77777777" w:rsidR="00C35BE8" w:rsidRDefault="00C35BE8" w:rsidP="00C35BE8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470" w:type="dxa"/>
          </w:tcPr>
          <w:p w14:paraId="41ADF9D7" w14:textId="4A568080" w:rsidR="0086269A" w:rsidRPr="0086269A" w:rsidRDefault="00C35BE8" w:rsidP="0086269A">
            <w:pPr>
              <w:pStyle w:val="Heading2"/>
              <w:outlineLvl w:val="1"/>
            </w:pPr>
            <w:r>
              <w:rPr>
                <w:rStyle w:val="Strong"/>
              </w:rPr>
              <w:t>windhoek high school</w:t>
            </w:r>
            <w:r>
              <w:t xml:space="preserve">, </w:t>
            </w:r>
            <w:r w:rsidR="0086269A">
              <w:t xml:space="preserve">windhoek namibia </w:t>
            </w:r>
          </w:p>
          <w:p w14:paraId="2148041C" w14:textId="3C747D96" w:rsidR="00C35BE8" w:rsidRDefault="0086269A" w:rsidP="00C35BE8">
            <w:pPr>
              <w:pStyle w:val="Heading3"/>
              <w:outlineLvl w:val="2"/>
            </w:pPr>
            <w:r>
              <w:t>grade 10</w:t>
            </w:r>
          </w:p>
          <w:p w14:paraId="62D259DF" w14:textId="22F172D8" w:rsidR="00C35BE8" w:rsidRDefault="0086269A" w:rsidP="00C35BE8">
            <w:r>
              <w:t>Skills Academy- I am a current student my major is financial management</w:t>
            </w:r>
          </w:p>
        </w:tc>
      </w:tr>
      <w:tr w:rsidR="00C35BE8" w14:paraId="6BDB1DCB" w14:textId="77777777" w:rsidTr="00346D44">
        <w:trPr>
          <w:gridAfter w:val="1"/>
          <w:wAfter w:w="7470" w:type="dxa"/>
        </w:trPr>
        <w:tc>
          <w:tcPr>
            <w:tcW w:w="2250" w:type="dxa"/>
          </w:tcPr>
          <w:p w14:paraId="1DC5E738" w14:textId="77777777" w:rsidR="00C35BE8" w:rsidRDefault="00C35BE8" w:rsidP="00C35BE8">
            <w:pPr>
              <w:pStyle w:val="Heading1"/>
              <w:outlineLvl w:val="0"/>
            </w:pPr>
            <w:r>
              <w:t>References</w:t>
            </w:r>
          </w:p>
        </w:tc>
      </w:tr>
    </w:tbl>
    <w:p w14:paraId="3845B335" w14:textId="3C3B609A" w:rsidR="0086269A" w:rsidRDefault="00C35BE8" w:rsidP="0086269A">
      <w:pPr>
        <w:jc w:val="center"/>
      </w:pPr>
      <w:r>
        <w:t>Janekke +26481</w:t>
      </w:r>
      <w:r w:rsidR="0086269A">
        <w:t>69313   Former Partner</w:t>
      </w:r>
    </w:p>
    <w:p w14:paraId="5012D9D3" w14:textId="4CF5B6EE" w:rsidR="002C74C0" w:rsidRDefault="0086269A" w:rsidP="0086269A">
      <w:pPr>
        <w:jc w:val="center"/>
      </w:pPr>
      <w:r>
        <w:t>Henk +264811276606 Former employer</w:t>
      </w:r>
    </w:p>
    <w:sectPr w:rsidR="002C74C0">
      <w:footerReference w:type="default" r:id="rId6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7D484" w14:textId="77777777" w:rsidR="001624F2" w:rsidRDefault="001624F2" w:rsidP="00927723">
      <w:pPr>
        <w:spacing w:after="0" w:line="240" w:lineRule="auto"/>
      </w:pPr>
      <w:r>
        <w:separator/>
      </w:r>
    </w:p>
  </w:endnote>
  <w:endnote w:type="continuationSeparator" w:id="0">
    <w:p w14:paraId="36823B14" w14:textId="77777777" w:rsidR="001624F2" w:rsidRDefault="001624F2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46739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597C8" w14:textId="77777777" w:rsidR="001624F2" w:rsidRDefault="001624F2" w:rsidP="00927723">
      <w:pPr>
        <w:spacing w:after="0" w:line="240" w:lineRule="auto"/>
      </w:pPr>
      <w:r>
        <w:separator/>
      </w:r>
    </w:p>
  </w:footnote>
  <w:footnote w:type="continuationSeparator" w:id="0">
    <w:p w14:paraId="49709BE1" w14:textId="77777777" w:rsidR="001624F2" w:rsidRDefault="001624F2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ED"/>
    <w:rsid w:val="00066150"/>
    <w:rsid w:val="001624F2"/>
    <w:rsid w:val="00293B83"/>
    <w:rsid w:val="00346D44"/>
    <w:rsid w:val="003F09ED"/>
    <w:rsid w:val="005C5955"/>
    <w:rsid w:val="006A3CE7"/>
    <w:rsid w:val="0086269A"/>
    <w:rsid w:val="00927723"/>
    <w:rsid w:val="00B50C46"/>
    <w:rsid w:val="00C35BE8"/>
    <w:rsid w:val="00DF7066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C4428"/>
  <w15:chartTrackingRefBased/>
  <w15:docId w15:val="{AAF80877-BD8A-412F-8186-65611F22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Namaseb</dc:creator>
  <cp:keywords/>
  <dc:description/>
  <cp:lastModifiedBy>Shaun Namaseb</cp:lastModifiedBy>
  <cp:revision>1</cp:revision>
  <dcterms:created xsi:type="dcterms:W3CDTF">2019-10-02T17:50:00Z</dcterms:created>
  <dcterms:modified xsi:type="dcterms:W3CDTF">2019-10-02T18:26:00Z</dcterms:modified>
</cp:coreProperties>
</file>